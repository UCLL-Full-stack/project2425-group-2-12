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BC36D" w14:textId="77777777" w:rsidR="003820DE" w:rsidRDefault="00000000" w:rsidP="00317E12">
      <w:pPr>
        <w:pStyle w:val="Titel"/>
      </w:pPr>
      <w:r>
        <w:t xml:space="preserve">Project Analysis </w:t>
      </w:r>
    </w:p>
    <w:p w14:paraId="0D84F8F4" w14:textId="77777777" w:rsidR="003820DE" w:rsidRDefault="00000000" w:rsidP="00317E12">
      <w:pPr>
        <w:pStyle w:val="Ondertitel"/>
      </w:pPr>
      <w:r>
        <w:t xml:space="preserve">Group 2-12 </w:t>
      </w:r>
    </w:p>
    <w:p w14:paraId="414F5FA3" w14:textId="77777777" w:rsidR="003820DE" w:rsidRDefault="003820DE" w:rsidP="00317E12"/>
    <w:p w14:paraId="1D14D67F" w14:textId="77777777" w:rsidR="003820DE" w:rsidRDefault="00000000" w:rsidP="00317E12">
      <w:pPr>
        <w:pStyle w:val="Kop1"/>
        <w:jc w:val="both"/>
      </w:pPr>
      <w:r>
        <w:t>Project description</w:t>
      </w:r>
    </w:p>
    <w:p w14:paraId="4375774A" w14:textId="77777777" w:rsidR="003820DE" w:rsidRDefault="003820DE" w:rsidP="00317E12"/>
    <w:p w14:paraId="0C6E31B8" w14:textId="77777777" w:rsidR="003820DE" w:rsidRDefault="00000000" w:rsidP="00317E12">
      <w:r w:rsidRPr="00317E12">
        <w:rPr>
          <w:b/>
          <w:bCs/>
        </w:rPr>
        <w:t>Title</w:t>
      </w:r>
      <w:r>
        <w:t>: Brol.com</w:t>
      </w:r>
    </w:p>
    <w:p w14:paraId="7A761F88" w14:textId="77777777" w:rsidR="003820DE" w:rsidRDefault="00000000" w:rsidP="00317E12">
      <w:r w:rsidRPr="00317E12">
        <w:rPr>
          <w:b/>
          <w:bCs/>
        </w:rPr>
        <w:t>Description</w:t>
      </w:r>
      <w:r>
        <w:t>: With the Brol.com app we want customers to be able to register and</w:t>
      </w:r>
      <w:r>
        <w:br/>
        <w:t xml:space="preserve">buy products digitally. Customers can add and remove products to the cart and order them. Admin can create and delete products. </w:t>
      </w:r>
    </w:p>
    <w:p w14:paraId="20A48D62" w14:textId="77777777" w:rsidR="003820DE" w:rsidRDefault="003820DE" w:rsidP="00317E12"/>
    <w:p w14:paraId="104C20C6" w14:textId="77777777" w:rsidR="00B63EF2" w:rsidRDefault="00B63EF2" w:rsidP="00317E12"/>
    <w:p w14:paraId="246A3A29" w14:textId="77777777" w:rsidR="00B63EF2" w:rsidRDefault="00B63EF2" w:rsidP="00317E12"/>
    <w:p w14:paraId="09D7F22F" w14:textId="77777777" w:rsidR="00B63EF2" w:rsidRDefault="00B63EF2" w:rsidP="00317E12"/>
    <w:p w14:paraId="161AB680" w14:textId="77777777" w:rsidR="00B63EF2" w:rsidRDefault="00B63EF2" w:rsidP="00317E12"/>
    <w:p w14:paraId="10725540" w14:textId="77777777" w:rsidR="00B63EF2" w:rsidRDefault="00B63EF2" w:rsidP="00317E12"/>
    <w:p w14:paraId="01B46E5D" w14:textId="77777777" w:rsidR="00B63EF2" w:rsidRDefault="00B63EF2" w:rsidP="00317E12"/>
    <w:p w14:paraId="04F07B5D" w14:textId="77777777" w:rsidR="00B63EF2" w:rsidRDefault="00B63EF2" w:rsidP="00317E12"/>
    <w:p w14:paraId="19A0CBFF" w14:textId="77777777" w:rsidR="00B63EF2" w:rsidRDefault="00B63EF2" w:rsidP="00317E12"/>
    <w:p w14:paraId="55CDBABF" w14:textId="77777777" w:rsidR="00B63EF2" w:rsidRDefault="00B63EF2" w:rsidP="00317E12"/>
    <w:p w14:paraId="26B67019" w14:textId="77777777" w:rsidR="00B63EF2" w:rsidRDefault="00B63EF2" w:rsidP="00317E12"/>
    <w:p w14:paraId="0C33FD3B" w14:textId="77777777" w:rsidR="00B63EF2" w:rsidRDefault="00B63EF2" w:rsidP="00317E12"/>
    <w:p w14:paraId="5D13EF15" w14:textId="77777777" w:rsidR="00B63EF2" w:rsidRDefault="00B63EF2" w:rsidP="00317E12"/>
    <w:p w14:paraId="714604B2" w14:textId="77777777" w:rsidR="00B63EF2" w:rsidRDefault="00B63EF2" w:rsidP="00317E12"/>
    <w:p w14:paraId="78F89739" w14:textId="77777777" w:rsidR="00B63EF2" w:rsidRDefault="00B63EF2" w:rsidP="00317E12"/>
    <w:p w14:paraId="4EAA1EAA" w14:textId="77777777" w:rsidR="00B63EF2" w:rsidRDefault="00B63EF2" w:rsidP="00317E12"/>
    <w:p w14:paraId="69C849D5" w14:textId="77777777" w:rsidR="00B63EF2" w:rsidRDefault="00B63EF2" w:rsidP="00317E12"/>
    <w:p w14:paraId="63D0AE82" w14:textId="77777777" w:rsidR="003820DE" w:rsidRDefault="00000000" w:rsidP="00317E12">
      <w:pPr>
        <w:pStyle w:val="Kop1"/>
        <w:jc w:val="both"/>
      </w:pPr>
      <w:r>
        <w:lastRenderedPageBreak/>
        <w:t>User stories</w:t>
      </w:r>
    </w:p>
    <w:p w14:paraId="57C39D1F" w14:textId="77777777" w:rsidR="003820DE" w:rsidRDefault="003820DE" w:rsidP="00317E12"/>
    <w:p w14:paraId="066F9DAF" w14:textId="77777777" w:rsidR="003820DE" w:rsidRDefault="00000000" w:rsidP="00317E12">
      <w:pPr>
        <w:pStyle w:val="Kop2"/>
        <w:numPr>
          <w:ilvl w:val="0"/>
          <w:numId w:val="0"/>
        </w:numPr>
        <w:ind w:left="576" w:hanging="576"/>
      </w:pPr>
      <w:r>
        <w:t>Story Register Customer</w:t>
      </w:r>
    </w:p>
    <w:p w14:paraId="0300F9E0" w14:textId="77777777" w:rsidR="003820DE" w:rsidRDefault="00000000" w:rsidP="00317E12">
      <w:r>
        <w:t>As a user</w:t>
      </w:r>
    </w:p>
    <w:p w14:paraId="577EBBCC" w14:textId="77777777" w:rsidR="003820DE" w:rsidRDefault="00000000" w:rsidP="00317E12">
      <w:r>
        <w:t>I’m able to register an account</w:t>
      </w:r>
    </w:p>
    <w:p w14:paraId="33F76E82" w14:textId="77777777" w:rsidR="003820DE" w:rsidRDefault="00000000" w:rsidP="00317E12">
      <w:r>
        <w:t>So that I can buy products digitally</w:t>
      </w:r>
    </w:p>
    <w:p w14:paraId="36574333" w14:textId="77777777" w:rsidR="003820DE" w:rsidRDefault="00000000" w:rsidP="00317E12">
      <w:pPr>
        <w:pStyle w:val="Kop3"/>
      </w:pPr>
      <w:r>
        <w:t>Wireframe</w:t>
      </w:r>
    </w:p>
    <w:p w14:paraId="4CB9CA6D" w14:textId="77777777" w:rsidR="003820DE" w:rsidRDefault="00000000" w:rsidP="00317E12">
      <w:r>
        <w:rPr>
          <w:noProof/>
        </w:rPr>
        <w:drawing>
          <wp:inline distT="0" distB="0" distL="0" distR="0" wp14:anchorId="561152A0" wp14:editId="719BADEC">
            <wp:extent cx="2079171" cy="1449342"/>
            <wp:effectExtent l="0" t="0" r="0" b="0"/>
            <wp:docPr id="1932466548" name="Afbeelding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 l="3324" t="3724" r="2662" b="4511"/>
                    <a:stretch>
                      <a:fillRect/>
                    </a:stretch>
                  </pic:blipFill>
                  <pic:spPr>
                    <a:xfrm>
                      <a:off x="0" y="0"/>
                      <a:ext cx="2079171" cy="144934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E979BB5" w14:textId="77777777" w:rsidR="003820DE" w:rsidRDefault="00000000" w:rsidP="00317E12">
      <w:pPr>
        <w:pStyle w:val="Kop3"/>
      </w:pPr>
      <w:r>
        <w:t>Acceptance criteria</w:t>
      </w:r>
    </w:p>
    <w:p w14:paraId="693D15A4" w14:textId="77777777" w:rsidR="003820DE" w:rsidRDefault="00000000" w:rsidP="00317E12">
      <w:pPr>
        <w:pStyle w:val="Lijstalinea"/>
        <w:numPr>
          <w:ilvl w:val="0"/>
          <w:numId w:val="2"/>
        </w:numPr>
      </w:pPr>
      <w:r>
        <w:t>A register form is displayed</w:t>
      </w:r>
    </w:p>
    <w:p w14:paraId="677418D5" w14:textId="77777777" w:rsidR="003820DE" w:rsidRDefault="00000000" w:rsidP="00317E12">
      <w:pPr>
        <w:pStyle w:val="Lijstalinea"/>
        <w:numPr>
          <w:ilvl w:val="0"/>
          <w:numId w:val="2"/>
        </w:numPr>
      </w:pPr>
      <w:r>
        <w:t>A customer can register</w:t>
      </w:r>
    </w:p>
    <w:p w14:paraId="6BE97E90" w14:textId="77777777" w:rsidR="003820DE" w:rsidRDefault="00000000" w:rsidP="00317E12">
      <w:pPr>
        <w:pStyle w:val="Lijstalinea"/>
        <w:numPr>
          <w:ilvl w:val="0"/>
          <w:numId w:val="2"/>
        </w:numPr>
      </w:pPr>
      <w:r>
        <w:t>Error messages will be displayed</w:t>
      </w:r>
    </w:p>
    <w:p w14:paraId="77A95CAF" w14:textId="77777777" w:rsidR="003820DE" w:rsidRDefault="003820DE" w:rsidP="00317E12"/>
    <w:p w14:paraId="3755A7E0" w14:textId="77777777" w:rsidR="003820DE" w:rsidRDefault="003820DE" w:rsidP="00317E12"/>
    <w:p w14:paraId="071865D7" w14:textId="77777777" w:rsidR="00B63EF2" w:rsidRDefault="00B63EF2" w:rsidP="00317E12"/>
    <w:p w14:paraId="16D4FD5F" w14:textId="77777777" w:rsidR="00B63EF2" w:rsidRDefault="00B63EF2" w:rsidP="00317E12"/>
    <w:p w14:paraId="6290328C" w14:textId="77777777" w:rsidR="00B63EF2" w:rsidRDefault="00B63EF2" w:rsidP="00317E12"/>
    <w:p w14:paraId="22C8A22A" w14:textId="77777777" w:rsidR="00B63EF2" w:rsidRDefault="00B63EF2" w:rsidP="00317E12"/>
    <w:p w14:paraId="150EBA7B" w14:textId="77777777" w:rsidR="00B63EF2" w:rsidRDefault="00B63EF2" w:rsidP="00317E12"/>
    <w:p w14:paraId="459D748B" w14:textId="77777777" w:rsidR="00B63EF2" w:rsidRDefault="00B63EF2" w:rsidP="00317E12"/>
    <w:p w14:paraId="6BC3E403" w14:textId="77777777" w:rsidR="00B63EF2" w:rsidRDefault="00B63EF2" w:rsidP="00317E12"/>
    <w:p w14:paraId="4423B188" w14:textId="77777777" w:rsidR="00B63EF2" w:rsidRDefault="00B63EF2" w:rsidP="00317E12"/>
    <w:p w14:paraId="51A0FBB5" w14:textId="77777777" w:rsidR="00B63EF2" w:rsidRDefault="00B63EF2" w:rsidP="00317E12"/>
    <w:p w14:paraId="1E7E1371" w14:textId="77777777" w:rsidR="00B63EF2" w:rsidRDefault="00B63EF2" w:rsidP="00317E12"/>
    <w:p w14:paraId="6C16116B" w14:textId="77777777" w:rsidR="003820DE" w:rsidRDefault="00000000" w:rsidP="00317E12">
      <w:pPr>
        <w:pStyle w:val="Kop2"/>
        <w:numPr>
          <w:ilvl w:val="0"/>
          <w:numId w:val="0"/>
        </w:numPr>
        <w:ind w:left="576" w:hanging="576"/>
      </w:pPr>
      <w:r>
        <w:lastRenderedPageBreak/>
        <w:t>Story Products</w:t>
      </w:r>
    </w:p>
    <w:p w14:paraId="25A715EE" w14:textId="77777777" w:rsidR="003820DE" w:rsidRDefault="00000000" w:rsidP="00317E12">
      <w:r>
        <w:t>As an administrator</w:t>
      </w:r>
    </w:p>
    <w:p w14:paraId="16012035" w14:textId="77777777" w:rsidR="003820DE" w:rsidRDefault="00000000" w:rsidP="00317E12">
      <w:r>
        <w:t>I’m able to add and remove products</w:t>
      </w:r>
    </w:p>
    <w:p w14:paraId="443D5570" w14:textId="77777777" w:rsidR="003820DE" w:rsidRDefault="00000000" w:rsidP="00317E12">
      <w:r>
        <w:t>So that I can manage the products</w:t>
      </w:r>
      <w:r>
        <w:tab/>
      </w:r>
    </w:p>
    <w:p w14:paraId="00038EC5" w14:textId="77777777" w:rsidR="003820DE" w:rsidRDefault="00000000" w:rsidP="00317E12">
      <w:pPr>
        <w:pStyle w:val="Kop3"/>
      </w:pPr>
      <w:r>
        <w:t>Wireframe</w:t>
      </w:r>
    </w:p>
    <w:p w14:paraId="2388D051" w14:textId="77777777" w:rsidR="003820DE" w:rsidRDefault="00000000" w:rsidP="00317E12">
      <w:r>
        <w:rPr>
          <w:noProof/>
        </w:rPr>
        <w:drawing>
          <wp:inline distT="0" distB="0" distL="0" distR="0" wp14:anchorId="7C6C22DA" wp14:editId="5B820998">
            <wp:extent cx="1700079" cy="2298829"/>
            <wp:effectExtent l="0" t="0" r="0" b="6221"/>
            <wp:docPr id="411219083" name="Afbeelding 1" descr="Afbeelding met tekst, schermopname, Lettertype, nummer&#10;&#10;Automatisch gegenereerde beschrijv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 l="3968" t="4491" r="2476" b="3604"/>
                    <a:stretch>
                      <a:fillRect/>
                    </a:stretch>
                  </pic:blipFill>
                  <pic:spPr>
                    <a:xfrm>
                      <a:off x="0" y="0"/>
                      <a:ext cx="1700079" cy="22988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2AC8878" w14:textId="77777777" w:rsidR="003820DE" w:rsidRDefault="00000000" w:rsidP="00317E12">
      <w:pPr>
        <w:pStyle w:val="Kop3"/>
      </w:pPr>
      <w:r>
        <w:t>Acceptance criteria</w:t>
      </w:r>
    </w:p>
    <w:p w14:paraId="3FFC517A" w14:textId="77777777" w:rsidR="003820DE" w:rsidRDefault="00000000" w:rsidP="00317E12">
      <w:pPr>
        <w:pStyle w:val="Lijstalinea"/>
        <w:numPr>
          <w:ilvl w:val="0"/>
          <w:numId w:val="2"/>
        </w:numPr>
      </w:pPr>
      <w:r>
        <w:t>A product display form is displayed</w:t>
      </w:r>
    </w:p>
    <w:p w14:paraId="4DCE8A70" w14:textId="77777777" w:rsidR="003820DE" w:rsidRDefault="00000000" w:rsidP="00317E12">
      <w:pPr>
        <w:pStyle w:val="Lijstalinea"/>
        <w:numPr>
          <w:ilvl w:val="0"/>
          <w:numId w:val="2"/>
        </w:numPr>
      </w:pPr>
      <w:r>
        <w:t>An admin can add and change products</w:t>
      </w:r>
    </w:p>
    <w:p w14:paraId="07A1D1B8" w14:textId="77777777" w:rsidR="003820DE" w:rsidRDefault="00000000" w:rsidP="00317E12">
      <w:pPr>
        <w:pStyle w:val="Lijstalinea"/>
        <w:numPr>
          <w:ilvl w:val="0"/>
          <w:numId w:val="2"/>
        </w:numPr>
      </w:pPr>
      <w:r>
        <w:t>Error messages will be displayed</w:t>
      </w:r>
    </w:p>
    <w:p w14:paraId="74C1125A" w14:textId="77777777" w:rsidR="00EA696C" w:rsidRDefault="00EA696C" w:rsidP="00317E12"/>
    <w:p w14:paraId="00C80AF0" w14:textId="77777777" w:rsidR="00B63EF2" w:rsidRDefault="00B63EF2" w:rsidP="00317E12"/>
    <w:p w14:paraId="764B7565" w14:textId="77777777" w:rsidR="00B63EF2" w:rsidRDefault="00B63EF2" w:rsidP="00317E12"/>
    <w:p w14:paraId="0270F149" w14:textId="77777777" w:rsidR="00B63EF2" w:rsidRDefault="00B63EF2" w:rsidP="00317E12"/>
    <w:p w14:paraId="127B4275" w14:textId="77777777" w:rsidR="00B63EF2" w:rsidRDefault="00B63EF2" w:rsidP="00317E12"/>
    <w:p w14:paraId="34EED325" w14:textId="77777777" w:rsidR="00B63EF2" w:rsidRDefault="00B63EF2" w:rsidP="00317E12"/>
    <w:p w14:paraId="7ADDEE83" w14:textId="77777777" w:rsidR="00B63EF2" w:rsidRDefault="00B63EF2" w:rsidP="00317E12"/>
    <w:p w14:paraId="325747AF" w14:textId="77777777" w:rsidR="00B63EF2" w:rsidRDefault="00B63EF2" w:rsidP="00317E12"/>
    <w:p w14:paraId="2F806ED1" w14:textId="77777777" w:rsidR="00B63EF2" w:rsidRDefault="00B63EF2" w:rsidP="00317E12"/>
    <w:p w14:paraId="35F7E125" w14:textId="77777777" w:rsidR="00B63EF2" w:rsidRDefault="00B63EF2" w:rsidP="00317E12"/>
    <w:p w14:paraId="6B7B3616" w14:textId="77777777" w:rsidR="00B63EF2" w:rsidRDefault="00B63EF2" w:rsidP="00317E12"/>
    <w:p w14:paraId="631740E9" w14:textId="70953325" w:rsidR="00EA696C" w:rsidRDefault="00EA696C" w:rsidP="00317E12">
      <w:pPr>
        <w:pStyle w:val="Kop2"/>
        <w:numPr>
          <w:ilvl w:val="0"/>
          <w:numId w:val="0"/>
        </w:numPr>
        <w:ind w:left="576" w:hanging="576"/>
      </w:pPr>
      <w:r>
        <w:lastRenderedPageBreak/>
        <w:t>Shopping cart Story</w:t>
      </w:r>
    </w:p>
    <w:p w14:paraId="7E77BD3C" w14:textId="2E60245A" w:rsidR="00EA696C" w:rsidRDefault="00EA696C" w:rsidP="00317E12">
      <w:r>
        <w:t>As a user</w:t>
      </w:r>
    </w:p>
    <w:p w14:paraId="19E079F7" w14:textId="488A826D" w:rsidR="00EA696C" w:rsidRDefault="00EA696C" w:rsidP="00317E12">
      <w:r>
        <w:t>I’m able to add products to shopping cart</w:t>
      </w:r>
    </w:p>
    <w:p w14:paraId="49649C43" w14:textId="422CB060" w:rsidR="00EA696C" w:rsidRDefault="00EA696C" w:rsidP="00317E12">
      <w:r>
        <w:t xml:space="preserve">So that I can order products </w:t>
      </w:r>
    </w:p>
    <w:p w14:paraId="47AF7F7D" w14:textId="0AC9B067" w:rsidR="00EA696C" w:rsidRDefault="00EA696C" w:rsidP="00317E12">
      <w:pPr>
        <w:pStyle w:val="Kop3"/>
      </w:pPr>
      <w:r>
        <w:t>Wireframe</w:t>
      </w:r>
    </w:p>
    <w:p w14:paraId="58D4DC34" w14:textId="70D6CB9F" w:rsidR="00EA696C" w:rsidRDefault="00B63EF2" w:rsidP="00317E12">
      <w:r w:rsidRPr="00B63EF2">
        <w:drawing>
          <wp:inline distT="0" distB="0" distL="0" distR="0" wp14:anchorId="0C14B175" wp14:editId="361961CC">
            <wp:extent cx="2280773" cy="1346200"/>
            <wp:effectExtent l="0" t="0" r="5715" b="6350"/>
            <wp:docPr id="955652119" name="Afbeelding 1" descr="Afbeelding met tekst, schermopname, nummer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52119" name="Afbeelding 1" descr="Afbeelding met tekst, schermopname, nummer, Lettertype&#10;&#10;Automatisch gegenereerde beschrijving"/>
                    <pic:cNvPicPr/>
                  </pic:nvPicPr>
                  <pic:blipFill rotWithShape="1">
                    <a:blip r:embed="rId9"/>
                    <a:srcRect l="1440" t="2720" r="952" b="2974"/>
                    <a:stretch/>
                  </pic:blipFill>
                  <pic:spPr bwMode="auto">
                    <a:xfrm>
                      <a:off x="0" y="0"/>
                      <a:ext cx="2290773" cy="1352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39934" w14:textId="0D8E4933" w:rsidR="00EA696C" w:rsidRDefault="00EA696C" w:rsidP="00317E12">
      <w:pPr>
        <w:pStyle w:val="Kop3"/>
      </w:pPr>
      <w:r>
        <w:t>Acceptance criteria</w:t>
      </w:r>
    </w:p>
    <w:p w14:paraId="699A6C79" w14:textId="1B1CA9D3" w:rsidR="00EA696C" w:rsidRDefault="00EA696C" w:rsidP="00317E12">
      <w:pPr>
        <w:pStyle w:val="Lijstalinea"/>
        <w:numPr>
          <w:ilvl w:val="0"/>
          <w:numId w:val="2"/>
        </w:numPr>
      </w:pPr>
      <w:r>
        <w:t>A user can add and delete a product from their shopping cart</w:t>
      </w:r>
    </w:p>
    <w:p w14:paraId="382611D7" w14:textId="7B772F6E" w:rsidR="00EA696C" w:rsidRDefault="00EA696C" w:rsidP="00317E12">
      <w:pPr>
        <w:pStyle w:val="Lijstalinea"/>
        <w:numPr>
          <w:ilvl w:val="0"/>
          <w:numId w:val="2"/>
        </w:numPr>
      </w:pPr>
      <w:r>
        <w:t>A user can order the products from their shopping cart</w:t>
      </w:r>
    </w:p>
    <w:p w14:paraId="65F729F4" w14:textId="77777777" w:rsidR="003820DE" w:rsidRDefault="003820DE" w:rsidP="00317E12"/>
    <w:p w14:paraId="11A65BA9" w14:textId="77777777" w:rsidR="00B63EF2" w:rsidRDefault="00B63EF2" w:rsidP="00317E12"/>
    <w:p w14:paraId="2F2D57FF" w14:textId="77777777" w:rsidR="00B63EF2" w:rsidRDefault="00B63EF2" w:rsidP="00317E12"/>
    <w:p w14:paraId="79A1A9E0" w14:textId="77777777" w:rsidR="00B63EF2" w:rsidRDefault="00B63EF2" w:rsidP="00317E12"/>
    <w:p w14:paraId="52F07869" w14:textId="77777777" w:rsidR="00B63EF2" w:rsidRDefault="00B63EF2" w:rsidP="00317E12"/>
    <w:p w14:paraId="650CEC34" w14:textId="77777777" w:rsidR="00B63EF2" w:rsidRDefault="00B63EF2" w:rsidP="00317E12"/>
    <w:p w14:paraId="7BA046B8" w14:textId="77777777" w:rsidR="00B63EF2" w:rsidRDefault="00B63EF2" w:rsidP="00317E12"/>
    <w:p w14:paraId="1996A3FA" w14:textId="77777777" w:rsidR="00B63EF2" w:rsidRDefault="00B63EF2" w:rsidP="00317E12"/>
    <w:p w14:paraId="59D40AA6" w14:textId="77777777" w:rsidR="00B63EF2" w:rsidRDefault="00B63EF2" w:rsidP="00317E12"/>
    <w:p w14:paraId="1DFDFE0D" w14:textId="77777777" w:rsidR="00B63EF2" w:rsidRDefault="00B63EF2" w:rsidP="00317E12"/>
    <w:p w14:paraId="303C43D8" w14:textId="77777777" w:rsidR="00B63EF2" w:rsidRDefault="00B63EF2" w:rsidP="00317E12"/>
    <w:p w14:paraId="0AFC771B" w14:textId="77777777" w:rsidR="00B63EF2" w:rsidRDefault="00B63EF2" w:rsidP="00317E12"/>
    <w:p w14:paraId="3C2816D6" w14:textId="77777777" w:rsidR="00B63EF2" w:rsidRDefault="00B63EF2" w:rsidP="00317E12"/>
    <w:p w14:paraId="60C6450D" w14:textId="77777777" w:rsidR="00B63EF2" w:rsidRDefault="00B63EF2" w:rsidP="00317E12"/>
    <w:p w14:paraId="7DF99A58" w14:textId="77777777" w:rsidR="00B63EF2" w:rsidRDefault="00B63EF2" w:rsidP="00317E12"/>
    <w:p w14:paraId="6DEC91F0" w14:textId="37FFF993" w:rsidR="00B63EF2" w:rsidRDefault="00B63EF2" w:rsidP="00B63EF2">
      <w:pPr>
        <w:pStyle w:val="Kop2"/>
        <w:numPr>
          <w:ilvl w:val="0"/>
          <w:numId w:val="0"/>
        </w:numPr>
        <w:ind w:left="576" w:hanging="576"/>
      </w:pPr>
      <w:r>
        <w:lastRenderedPageBreak/>
        <w:t>Domain Model</w:t>
      </w:r>
    </w:p>
    <w:p w14:paraId="5D566170" w14:textId="77777777" w:rsidR="00B63EF2" w:rsidRPr="00B63EF2" w:rsidRDefault="00B63EF2" w:rsidP="00B63EF2"/>
    <w:sectPr w:rsidR="00B63EF2" w:rsidRPr="00B63EF2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A9FC51" w14:textId="77777777" w:rsidR="004468B3" w:rsidRDefault="004468B3">
      <w:pPr>
        <w:spacing w:after="0" w:line="240" w:lineRule="auto"/>
      </w:pPr>
      <w:r>
        <w:separator/>
      </w:r>
    </w:p>
  </w:endnote>
  <w:endnote w:type="continuationSeparator" w:id="0">
    <w:p w14:paraId="6E169490" w14:textId="77777777" w:rsidR="004468B3" w:rsidRDefault="00446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0BC523" w14:textId="77777777" w:rsidR="004468B3" w:rsidRDefault="004468B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134963A" w14:textId="77777777" w:rsidR="004468B3" w:rsidRDefault="004468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ED3E55"/>
    <w:multiLevelType w:val="multilevel"/>
    <w:tmpl w:val="037C10B6"/>
    <w:lvl w:ilvl="0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6FDF7C9B"/>
    <w:multiLevelType w:val="multilevel"/>
    <w:tmpl w:val="2138A368"/>
    <w:styleLink w:val="WWOutlineListStyle"/>
    <w:lvl w:ilvl="0">
      <w:start w:val="1"/>
      <w:numFmt w:val="none"/>
      <w:lvlText w:val="%1"/>
      <w:lvlJc w:val="left"/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477722692">
    <w:abstractNumId w:val="1"/>
  </w:num>
  <w:num w:numId="2" w16cid:durableId="1131896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0DE"/>
    <w:rsid w:val="001558A1"/>
    <w:rsid w:val="00317E12"/>
    <w:rsid w:val="003820DE"/>
    <w:rsid w:val="004468B3"/>
    <w:rsid w:val="005200E9"/>
    <w:rsid w:val="005D0C08"/>
    <w:rsid w:val="00B63EF2"/>
    <w:rsid w:val="00B84CAC"/>
    <w:rsid w:val="00BC0466"/>
    <w:rsid w:val="00EA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00C65"/>
  <w15:docId w15:val="{4FECE0D5-07C5-470A-8AC3-B212A9E6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Calibri" w:hAnsi="Aptos" w:cs="Times New Roman"/>
        <w:kern w:val="3"/>
        <w:sz w:val="22"/>
        <w:szCs w:val="22"/>
        <w:lang w:val="en-BE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uppressAutoHyphens/>
      <w:spacing w:line="360" w:lineRule="auto"/>
      <w:jc w:val="both"/>
    </w:pPr>
    <w:rPr>
      <w:rFonts w:ascii="Verdana" w:hAnsi="Verdana"/>
      <w:sz w:val="20"/>
      <w:lang w:val="en-US"/>
    </w:rPr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240" w:after="0" w:line="242" w:lineRule="auto"/>
      <w:ind w:left="432" w:hanging="432"/>
      <w:jc w:val="left"/>
      <w:outlineLvl w:val="0"/>
    </w:pPr>
    <w:rPr>
      <w:rFonts w:eastAsia="Times New Roman"/>
      <w:b/>
      <w:kern w:val="0"/>
      <w:sz w:val="28"/>
      <w:szCs w:val="32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numPr>
        <w:ilvl w:val="1"/>
        <w:numId w:val="1"/>
      </w:numPr>
      <w:spacing w:before="40" w:after="0" w:line="242" w:lineRule="auto"/>
      <w:outlineLvl w:val="1"/>
    </w:pPr>
    <w:rPr>
      <w:rFonts w:eastAsia="Times New Roman"/>
      <w:b/>
      <w:color w:val="000000"/>
      <w:sz w:val="24"/>
      <w:szCs w:val="26"/>
    </w:rPr>
  </w:style>
  <w:style w:type="paragraph" w:styleId="Kop3">
    <w:name w:val="heading 3"/>
    <w:basedOn w:val="Standaard"/>
    <w:next w:val="Standaard"/>
    <w:uiPriority w:val="9"/>
    <w:unhideWhenUsed/>
    <w:qFormat/>
    <w:pPr>
      <w:keepNext/>
      <w:keepLines/>
      <w:spacing w:before="40" w:after="0"/>
      <w:ind w:left="720" w:hanging="720"/>
      <w:outlineLvl w:val="2"/>
    </w:pPr>
    <w:rPr>
      <w:rFonts w:eastAsia="Times New Roman"/>
      <w:b/>
      <w:color w:val="000000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80" w:after="40"/>
      <w:outlineLvl w:val="3"/>
    </w:pPr>
    <w:rPr>
      <w:rFonts w:ascii="Aptos" w:eastAsia="Times New Roman" w:hAnsi="Aptos"/>
      <w:i/>
      <w:iCs/>
      <w:color w:val="0F4761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80" w:after="40"/>
      <w:outlineLvl w:val="4"/>
    </w:pPr>
    <w:rPr>
      <w:rFonts w:ascii="Aptos" w:eastAsia="Times New Roman" w:hAnsi="Aptos"/>
      <w:color w:val="0F4761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40" w:after="0"/>
      <w:outlineLvl w:val="5"/>
    </w:pPr>
    <w:rPr>
      <w:rFonts w:ascii="Aptos" w:eastAsia="Times New Roman" w:hAnsi="Aptos"/>
      <w:i/>
      <w:iCs/>
      <w:color w:val="595959"/>
    </w:rPr>
  </w:style>
  <w:style w:type="paragraph" w:styleId="Kop7">
    <w:name w:val="heading 7"/>
    <w:basedOn w:val="Standaard"/>
    <w:next w:val="Standaard"/>
    <w:pPr>
      <w:keepNext/>
      <w:keepLines/>
      <w:spacing w:before="40" w:after="0"/>
      <w:outlineLvl w:val="6"/>
    </w:pPr>
    <w:rPr>
      <w:rFonts w:ascii="Aptos" w:eastAsia="Times New Roman" w:hAnsi="Aptos"/>
      <w:color w:val="595959"/>
    </w:rPr>
  </w:style>
  <w:style w:type="paragraph" w:styleId="Kop8">
    <w:name w:val="heading 8"/>
    <w:basedOn w:val="Standaard"/>
    <w:next w:val="Standaard"/>
    <w:pPr>
      <w:keepNext/>
      <w:keepLines/>
      <w:spacing w:after="0"/>
      <w:outlineLvl w:val="7"/>
    </w:pPr>
    <w:rPr>
      <w:rFonts w:ascii="Aptos" w:eastAsia="Times New Roman" w:hAnsi="Aptos"/>
      <w:i/>
      <w:iCs/>
      <w:color w:val="272727"/>
    </w:rPr>
  </w:style>
  <w:style w:type="paragraph" w:styleId="Kop9">
    <w:name w:val="heading 9"/>
    <w:basedOn w:val="Standaard"/>
    <w:next w:val="Standaard"/>
    <w:pPr>
      <w:keepNext/>
      <w:keepLines/>
      <w:spacing w:after="0"/>
      <w:outlineLvl w:val="8"/>
    </w:pPr>
    <w:rPr>
      <w:rFonts w:ascii="Aptos" w:eastAsia="Times New Roman" w:hAnsi="Aptos"/>
      <w:color w:val="272727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numbering" w:customStyle="1" w:styleId="WWOutlineListStyle">
    <w:name w:val="WW_OutlineListStyle"/>
    <w:basedOn w:val="Geenlijst"/>
    <w:pPr>
      <w:numPr>
        <w:numId w:val="1"/>
      </w:numPr>
    </w:pPr>
  </w:style>
  <w:style w:type="character" w:customStyle="1" w:styleId="Kop1Char">
    <w:name w:val="Kop 1 Char"/>
    <w:basedOn w:val="Standaardalinea-lettertype"/>
    <w:rPr>
      <w:rFonts w:ascii="Verdana" w:eastAsia="Times New Roman" w:hAnsi="Verdana" w:cs="Times New Roman"/>
      <w:b/>
      <w:kern w:val="0"/>
      <w:sz w:val="28"/>
      <w:szCs w:val="32"/>
      <w:lang w:val="en-US"/>
    </w:rPr>
  </w:style>
  <w:style w:type="character" w:customStyle="1" w:styleId="Kop2Char">
    <w:name w:val="Kop 2 Char"/>
    <w:basedOn w:val="Standaardalinea-lettertype"/>
    <w:rPr>
      <w:rFonts w:ascii="Verdana" w:eastAsia="Times New Roman" w:hAnsi="Verdana" w:cs="Times New Roman"/>
      <w:b/>
      <w:color w:val="000000"/>
      <w:kern w:val="3"/>
      <w:sz w:val="24"/>
      <w:szCs w:val="26"/>
      <w:lang w:val="en-US"/>
    </w:rPr>
  </w:style>
  <w:style w:type="character" w:customStyle="1" w:styleId="Kop3Char">
    <w:name w:val="Kop 3 Char"/>
    <w:basedOn w:val="Standaardalinea-lettertype"/>
    <w:rPr>
      <w:rFonts w:ascii="Verdana" w:eastAsia="Times New Roman" w:hAnsi="Verdana" w:cs="Times New Roman"/>
      <w:b/>
      <w:color w:val="000000"/>
      <w:kern w:val="3"/>
      <w:sz w:val="20"/>
      <w:lang w:val="en-US"/>
    </w:rPr>
  </w:style>
  <w:style w:type="character" w:customStyle="1" w:styleId="Kop4Char">
    <w:name w:val="Kop 4 Char"/>
    <w:basedOn w:val="Standaardalinea-lettertype"/>
    <w:rPr>
      <w:rFonts w:eastAsia="Times New Roman" w:cs="Times New Roman"/>
      <w:i/>
      <w:iCs/>
      <w:color w:val="0F4761"/>
      <w:kern w:val="3"/>
      <w:sz w:val="20"/>
      <w:lang w:val="en-US"/>
    </w:rPr>
  </w:style>
  <w:style w:type="character" w:customStyle="1" w:styleId="Kop5Char">
    <w:name w:val="Kop 5 Char"/>
    <w:basedOn w:val="Standaardalinea-lettertype"/>
    <w:rPr>
      <w:rFonts w:eastAsia="Times New Roman" w:cs="Times New Roman"/>
      <w:color w:val="0F4761"/>
      <w:kern w:val="3"/>
      <w:sz w:val="20"/>
      <w:lang w:val="en-US"/>
    </w:rPr>
  </w:style>
  <w:style w:type="character" w:customStyle="1" w:styleId="Kop6Char">
    <w:name w:val="Kop 6 Char"/>
    <w:basedOn w:val="Standaardalinea-lettertype"/>
    <w:rPr>
      <w:rFonts w:eastAsia="Times New Roman" w:cs="Times New Roman"/>
      <w:i/>
      <w:iCs/>
      <w:color w:val="595959"/>
      <w:kern w:val="3"/>
      <w:sz w:val="20"/>
      <w:lang w:val="en-US"/>
    </w:rPr>
  </w:style>
  <w:style w:type="character" w:customStyle="1" w:styleId="Kop7Char">
    <w:name w:val="Kop 7 Char"/>
    <w:basedOn w:val="Standaardalinea-lettertype"/>
    <w:rPr>
      <w:rFonts w:eastAsia="Times New Roman" w:cs="Times New Roman"/>
      <w:color w:val="595959"/>
      <w:kern w:val="3"/>
      <w:sz w:val="20"/>
      <w:lang w:val="en-US"/>
    </w:rPr>
  </w:style>
  <w:style w:type="character" w:customStyle="1" w:styleId="Kop8Char">
    <w:name w:val="Kop 8 Char"/>
    <w:basedOn w:val="Standaardalinea-lettertype"/>
    <w:rPr>
      <w:rFonts w:eastAsia="Times New Roman" w:cs="Times New Roman"/>
      <w:i/>
      <w:iCs/>
      <w:color w:val="272727"/>
      <w:kern w:val="3"/>
      <w:sz w:val="20"/>
      <w:lang w:val="en-US"/>
    </w:rPr>
  </w:style>
  <w:style w:type="character" w:customStyle="1" w:styleId="Kop9Char">
    <w:name w:val="Kop 9 Char"/>
    <w:basedOn w:val="Standaardalinea-lettertype"/>
    <w:rPr>
      <w:rFonts w:eastAsia="Times New Roman" w:cs="Times New Roman"/>
      <w:color w:val="272727"/>
      <w:kern w:val="3"/>
      <w:sz w:val="20"/>
      <w:lang w:val="en-US"/>
    </w:rPr>
  </w:style>
  <w:style w:type="paragraph" w:styleId="Titel">
    <w:name w:val="Title"/>
    <w:basedOn w:val="Standaard"/>
    <w:next w:val="Standaard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elChar">
    <w:name w:val="Titel Char"/>
    <w:basedOn w:val="Standaardalinea-lettertype"/>
    <w:rPr>
      <w:rFonts w:ascii="Aptos Display" w:eastAsia="Times New Roman" w:hAnsi="Aptos Display" w:cs="Times New Roman"/>
      <w:spacing w:val="-10"/>
      <w:kern w:val="3"/>
      <w:sz w:val="56"/>
      <w:szCs w:val="56"/>
      <w:lang w:val="en-US"/>
    </w:rPr>
  </w:style>
  <w:style w:type="paragraph" w:styleId="Ondertitel">
    <w:name w:val="Subtitle"/>
    <w:basedOn w:val="Standaard"/>
    <w:next w:val="Standaard"/>
    <w:uiPriority w:val="11"/>
    <w:qFormat/>
    <w:rPr>
      <w:rFonts w:ascii="Aptos" w:eastAsia="Times New Roman" w:hAnsi="Aptos"/>
      <w:color w:val="595959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rPr>
      <w:rFonts w:eastAsia="Times New Roman" w:cs="Times New Roman"/>
      <w:color w:val="595959"/>
      <w:spacing w:val="15"/>
      <w:kern w:val="3"/>
      <w:sz w:val="28"/>
      <w:szCs w:val="28"/>
      <w:lang w:val="en-US"/>
    </w:rPr>
  </w:style>
  <w:style w:type="paragraph" w:styleId="Citaat">
    <w:name w:val="Quote"/>
    <w:basedOn w:val="Standaard"/>
    <w:next w:val="Standaard"/>
    <w:pPr>
      <w:spacing w:before="160"/>
      <w:jc w:val="center"/>
    </w:pPr>
    <w:rPr>
      <w:i/>
      <w:iCs/>
      <w:color w:val="404040"/>
    </w:rPr>
  </w:style>
  <w:style w:type="character" w:customStyle="1" w:styleId="CitaatChar">
    <w:name w:val="Citaat Char"/>
    <w:basedOn w:val="Standaardalinea-lettertype"/>
    <w:rPr>
      <w:rFonts w:ascii="Verdana" w:hAnsi="Verdana" w:cs="Times New Roman"/>
      <w:i/>
      <w:iCs/>
      <w:color w:val="404040"/>
      <w:kern w:val="3"/>
      <w:sz w:val="20"/>
      <w:lang w:val="en-US"/>
    </w:rPr>
  </w:style>
  <w:style w:type="paragraph" w:styleId="Lijstalinea">
    <w:name w:val="List Paragraph"/>
    <w:basedOn w:val="Standaard"/>
    <w:pPr>
      <w:ind w:left="720"/>
      <w:contextualSpacing/>
    </w:pPr>
  </w:style>
  <w:style w:type="character" w:styleId="Intensievebenadrukking">
    <w:name w:val="Intense Emphasis"/>
    <w:basedOn w:val="Standaardalinea-lettertype"/>
    <w:rPr>
      <w:i/>
      <w:iCs/>
      <w:color w:val="0F4761"/>
    </w:rPr>
  </w:style>
  <w:style w:type="paragraph" w:styleId="Duidelijkcitaat">
    <w:name w:val="Intense Quote"/>
    <w:basedOn w:val="Standaard"/>
    <w:next w:val="Standa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DuidelijkcitaatChar">
    <w:name w:val="Duidelijk citaat Char"/>
    <w:basedOn w:val="Standaardalinea-lettertype"/>
    <w:rPr>
      <w:rFonts w:ascii="Verdana" w:hAnsi="Verdana" w:cs="Times New Roman"/>
      <w:i/>
      <w:iCs/>
      <w:color w:val="0F4761"/>
      <w:kern w:val="3"/>
      <w:sz w:val="20"/>
      <w:lang w:val="en-US"/>
    </w:rPr>
  </w:style>
  <w:style w:type="character" w:styleId="Intensieveverwijzing">
    <w:name w:val="Intense Reference"/>
    <w:basedOn w:val="Standaardalinea-lettertype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Senne Rosseel</dc:creator>
  <dc:description/>
  <cp:lastModifiedBy>Senne Rosseel</cp:lastModifiedBy>
  <cp:revision>5</cp:revision>
  <dcterms:created xsi:type="dcterms:W3CDTF">2024-10-03T12:36:00Z</dcterms:created>
  <dcterms:modified xsi:type="dcterms:W3CDTF">2024-10-10T11:26:00Z</dcterms:modified>
</cp:coreProperties>
</file>